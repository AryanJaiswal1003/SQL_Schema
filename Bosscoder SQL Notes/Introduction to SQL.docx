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BE8A6" w14:textId="4FD9F24B" w:rsidR="005C6D45" w:rsidRPr="00B065FA" w:rsidRDefault="00B065FA" w:rsidP="00F728FE">
      <w:pPr>
        <w:pStyle w:val="Subtitle"/>
        <w:spacing w:line="276" w:lineRule="auto"/>
        <w:jc w:val="both"/>
        <w:rPr>
          <w:rFonts w:ascii="Times New Roman" w:hAnsi="Times New Roman" w:cs="Times New Roman"/>
        </w:rPr>
      </w:pPr>
      <w:r w:rsidRPr="00B065FA">
        <w:rPr>
          <w:rFonts w:ascii="Times New Roman" w:eastAsia="Times New Roman" w:hAnsi="Times New Roman" w:cs="Times New Roman"/>
          <w:spacing w:val="-10"/>
          <w:kern w:val="28"/>
          <w:sz w:val="72"/>
          <w:szCs w:val="72"/>
        </w:rPr>
        <w:t xml:space="preserve">INTRODUCTION TO </w:t>
      </w:r>
      <w:r w:rsidRPr="00B065FA">
        <w:rPr>
          <w:rFonts w:ascii="Times New Roman" w:eastAsia="Times New Roman" w:hAnsi="Times New Roman" w:cs="Times New Roman"/>
          <w:spacing w:val="-10"/>
          <w:kern w:val="28"/>
          <w:sz w:val="72"/>
          <w:szCs w:val="72"/>
        </w:rPr>
        <w:t>SQL</w:t>
      </w:r>
    </w:p>
    <w:p w14:paraId="15402559" w14:textId="53C9F5DB" w:rsidR="004D2D54" w:rsidRPr="00B065FA" w:rsidRDefault="00B065FA" w:rsidP="00F728FE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065FA">
        <w:rPr>
          <w:rFonts w:ascii="Times New Roman" w:hAnsi="Times New Roman" w:cs="Times New Roman"/>
          <w:b/>
          <w:bCs/>
        </w:rPr>
        <w:t>C</w:t>
      </w:r>
      <w:r w:rsidR="00F728FE">
        <w:rPr>
          <w:rFonts w:ascii="Times New Roman" w:hAnsi="Times New Roman" w:cs="Times New Roman"/>
          <w:b/>
          <w:bCs/>
        </w:rPr>
        <w:t>ontents</w:t>
      </w:r>
    </w:p>
    <w:p w14:paraId="7CBFAED3" w14:textId="23A3CC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Toc522551269"/>
      <w:bookmarkStart w:id="1" w:name="_Toc522551307"/>
      <w:bookmarkStart w:id="2" w:name="_Toc522551956"/>
      <w:r w:rsidRPr="00B065FA">
        <w:rPr>
          <w:rFonts w:ascii="Times New Roman" w:hAnsi="Times New Roman" w:cs="Times New Roman"/>
          <w:sz w:val="24"/>
          <w:szCs w:val="24"/>
          <w:lang w:val="en-IN"/>
        </w:rPr>
        <w:t>Introduction to SQL</w:t>
      </w:r>
    </w:p>
    <w:p w14:paraId="60A2CB0A" w14:textId="777777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What is SQL?</w:t>
      </w:r>
    </w:p>
    <w:p w14:paraId="6054182C" w14:textId="777777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Key Functions of SQL:</w:t>
      </w:r>
    </w:p>
    <w:p w14:paraId="15302C26" w14:textId="777777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Importance of SQL</w:t>
      </w:r>
    </w:p>
    <w:p w14:paraId="741A7150" w14:textId="777777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Applications of SQL</w:t>
      </w:r>
    </w:p>
    <w:p w14:paraId="3579FD27" w14:textId="777777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Advantages of SQL</w:t>
      </w:r>
    </w:p>
    <w:p w14:paraId="23F19B02" w14:textId="777777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Limitations of SQL</w:t>
      </w:r>
    </w:p>
    <w:p w14:paraId="06D46D67" w14:textId="777777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Types of Databases</w:t>
      </w:r>
    </w:p>
    <w:p w14:paraId="1E75BB72" w14:textId="777777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Relational Databases (SQL)</w:t>
      </w:r>
    </w:p>
    <w:p w14:paraId="25A4D2A4" w14:textId="777777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Non-Relational Databases (NoSQL)</w:t>
      </w:r>
    </w:p>
    <w:p w14:paraId="3F31A955" w14:textId="777777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Relational vs. Non-Relational Databases</w:t>
      </w:r>
    </w:p>
    <w:p w14:paraId="6F39EDDB" w14:textId="77777777" w:rsidR="00B065FA" w:rsidRPr="00B065FA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SQL vs. NoSQL</w:t>
      </w:r>
    </w:p>
    <w:p w14:paraId="6234156D" w14:textId="798C8DD3" w:rsidR="005C6D45" w:rsidRPr="00F728FE" w:rsidRDefault="00B065FA" w:rsidP="00F728FE">
      <w:pPr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065FA">
        <w:rPr>
          <w:rFonts w:ascii="Times New Roman" w:hAnsi="Times New Roman" w:cs="Times New Roman"/>
          <w:sz w:val="24"/>
          <w:szCs w:val="24"/>
          <w:lang w:val="en-IN"/>
        </w:rPr>
        <w:t>Popular Database Management Systems (DBMS)</w:t>
      </w:r>
    </w:p>
    <w:p w14:paraId="5C4B3C67" w14:textId="77777777" w:rsidR="004D2D54" w:rsidRPr="00F728FE" w:rsidRDefault="004D2D54" w:rsidP="00F728F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1A15D" w14:textId="77777777" w:rsidR="004D2D54" w:rsidRPr="00B065FA" w:rsidRDefault="004D2D54" w:rsidP="00F728FE">
      <w:pPr>
        <w:spacing w:line="276" w:lineRule="auto"/>
        <w:jc w:val="both"/>
        <w:rPr>
          <w:rFonts w:ascii="Times New Roman" w:hAnsi="Times New Roman" w:cs="Times New Roman"/>
        </w:rPr>
      </w:pPr>
    </w:p>
    <w:p w14:paraId="5DCAFCD5" w14:textId="77777777" w:rsidR="004D2D54" w:rsidRPr="00B065FA" w:rsidRDefault="004D2D54" w:rsidP="00F728FE">
      <w:pPr>
        <w:spacing w:line="276" w:lineRule="auto"/>
        <w:jc w:val="both"/>
        <w:rPr>
          <w:rFonts w:ascii="Times New Roman" w:hAnsi="Times New Roman" w:cs="Times New Roman"/>
        </w:rPr>
      </w:pPr>
    </w:p>
    <w:p w14:paraId="3D72D79E" w14:textId="77777777" w:rsidR="004D2D54" w:rsidRPr="00B065FA" w:rsidRDefault="004D2D54" w:rsidP="00F728FE">
      <w:pPr>
        <w:spacing w:line="276" w:lineRule="auto"/>
        <w:jc w:val="both"/>
        <w:rPr>
          <w:rFonts w:ascii="Times New Roman" w:hAnsi="Times New Roman" w:cs="Times New Roman"/>
        </w:rPr>
      </w:pPr>
    </w:p>
    <w:p w14:paraId="0B0643FE" w14:textId="77777777" w:rsidR="004D2D54" w:rsidRPr="00B065FA" w:rsidRDefault="004D2D54" w:rsidP="00F728FE">
      <w:pPr>
        <w:spacing w:line="276" w:lineRule="auto"/>
        <w:jc w:val="both"/>
        <w:rPr>
          <w:rFonts w:ascii="Times New Roman" w:hAnsi="Times New Roman" w:cs="Times New Roman"/>
        </w:rPr>
      </w:pPr>
    </w:p>
    <w:p w14:paraId="1AE0768B" w14:textId="77777777" w:rsidR="004D2D54" w:rsidRPr="00B065FA" w:rsidRDefault="004D2D54" w:rsidP="00F728FE">
      <w:pPr>
        <w:spacing w:line="276" w:lineRule="auto"/>
        <w:jc w:val="both"/>
        <w:rPr>
          <w:rFonts w:ascii="Times New Roman" w:hAnsi="Times New Roman" w:cs="Times New Roman"/>
        </w:rPr>
      </w:pPr>
    </w:p>
    <w:p w14:paraId="5B881CFD" w14:textId="77777777" w:rsidR="004D2D54" w:rsidRPr="00B065FA" w:rsidRDefault="004D2D54" w:rsidP="00F728FE">
      <w:pPr>
        <w:spacing w:line="276" w:lineRule="auto"/>
        <w:jc w:val="both"/>
        <w:rPr>
          <w:rFonts w:ascii="Times New Roman" w:hAnsi="Times New Roman" w:cs="Times New Roman"/>
        </w:rPr>
      </w:pPr>
    </w:p>
    <w:p w14:paraId="7DC7FA52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1D0D70C8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1E34298A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3B175E04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361C204C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1E009185" w14:textId="31D43043" w:rsidR="004D2D54" w:rsidRPr="00F728FE" w:rsidRDefault="004D2D54" w:rsidP="00F7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What is SQL?</w:t>
      </w:r>
    </w:p>
    <w:p w14:paraId="5E8ADE4E" w14:textId="77777777" w:rsidR="008E38CB" w:rsidRPr="008E38CB" w:rsidRDefault="004D2D54" w:rsidP="00F728FE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SQL (Structured Query Language) is a powerful language used to communicate with and manage data stored in </w:t>
      </w:r>
      <w:r w:rsidRPr="00B065FA">
        <w:rPr>
          <w:rFonts w:ascii="Times New Roman" w:eastAsia="Times New Roman" w:hAnsi="Times New Roman" w:cs="Times New Roman"/>
          <w:b/>
          <w:bCs/>
          <w:lang w:val="en-IN"/>
        </w:rPr>
        <w:t>relational databases</w:t>
      </w:r>
      <w:r w:rsidRPr="00B065FA">
        <w:rPr>
          <w:rFonts w:ascii="Times New Roman" w:eastAsia="Times New Roman" w:hAnsi="Times New Roman" w:cs="Times New Roman"/>
          <w:lang w:val="en-IN"/>
        </w:rPr>
        <w:t xml:space="preserve">. It enables users to create, modify, and manipulate data structures and records. </w:t>
      </w:r>
    </w:p>
    <w:p w14:paraId="7D871C10" w14:textId="77777777" w:rsidR="008E38CB" w:rsidRPr="008E38CB" w:rsidRDefault="004D2D54" w:rsidP="00F728FE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 xml:space="preserve">SQL is commonly employed to query, insert, update, and delete records, as well as to design and alter the database itself. </w:t>
      </w:r>
    </w:p>
    <w:p w14:paraId="16DB589C" w14:textId="107F4502" w:rsidR="004D2D54" w:rsidRPr="00B065FA" w:rsidRDefault="004D2D54" w:rsidP="00F728FE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With its versatility, SQL can handle complex queries and process large volumes of data, making it the most widely used language for managing databases across various applications.</w:t>
      </w:r>
    </w:p>
    <w:p w14:paraId="62B56394" w14:textId="46771C51" w:rsidR="00B065FA" w:rsidRPr="00B065FA" w:rsidRDefault="004D2D54" w:rsidP="00F728FE">
      <w:pPr>
        <w:spacing w:line="276" w:lineRule="auto"/>
        <w:jc w:val="center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noProof/>
          <w:lang w:val="en-IN"/>
        </w:rPr>
        <w:drawing>
          <wp:inline distT="0" distB="0" distL="0" distR="0" wp14:anchorId="362E019C" wp14:editId="2F3BBA5B">
            <wp:extent cx="4808220" cy="2711018"/>
            <wp:effectExtent l="0" t="0" r="0" b="0"/>
            <wp:docPr id="1216333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072" cy="271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6821" w14:textId="77777777" w:rsidR="004D2D54" w:rsidRPr="00F728FE" w:rsidRDefault="004D2D54" w:rsidP="00F7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Key Functions of SQL:</w:t>
      </w:r>
    </w:p>
    <w:p w14:paraId="314184C5" w14:textId="77777777" w:rsidR="004D2D54" w:rsidRPr="00B065FA" w:rsidRDefault="004D2D54" w:rsidP="00F728FE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Data Querying:</w:t>
      </w:r>
      <w:r w:rsidRPr="00B065FA">
        <w:rPr>
          <w:rFonts w:ascii="Times New Roman" w:eastAsia="Times New Roman" w:hAnsi="Times New Roman" w:cs="Times New Roman"/>
          <w:lang w:val="en-IN"/>
        </w:rPr>
        <w:t> Retrieve data from a database using the SELECT statement.</w:t>
      </w:r>
    </w:p>
    <w:p w14:paraId="398F37AF" w14:textId="77777777" w:rsidR="004D2D54" w:rsidRPr="00B065FA" w:rsidRDefault="004D2D54" w:rsidP="00F728FE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Data Manipulation:</w:t>
      </w:r>
      <w:r w:rsidRPr="00B065FA">
        <w:rPr>
          <w:rFonts w:ascii="Times New Roman" w:eastAsia="Times New Roman" w:hAnsi="Times New Roman" w:cs="Times New Roman"/>
          <w:lang w:val="en-IN"/>
        </w:rPr>
        <w:t> Perform operations like inserting (INSERT), updating (UPDATE), and deleting (DELETE) data.</w:t>
      </w:r>
    </w:p>
    <w:p w14:paraId="4657FE4E" w14:textId="77777777" w:rsidR="004D2D54" w:rsidRPr="00B065FA" w:rsidRDefault="004D2D54" w:rsidP="00F728FE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Data Definition:</w:t>
      </w:r>
      <w:r w:rsidRPr="00B065FA">
        <w:rPr>
          <w:rFonts w:ascii="Times New Roman" w:eastAsia="Times New Roman" w:hAnsi="Times New Roman" w:cs="Times New Roman"/>
          <w:lang w:val="en-IN"/>
        </w:rPr>
        <w:t> Define the structure of a database using Data Definition Language (DDL) commands like CREATE, ALTER, and DROP.</w:t>
      </w:r>
    </w:p>
    <w:p w14:paraId="38C3C5FC" w14:textId="77777777" w:rsidR="004D2D54" w:rsidRPr="00B065FA" w:rsidRDefault="004D2D54" w:rsidP="00F728FE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Data Control:</w:t>
      </w:r>
      <w:r w:rsidRPr="00B065FA">
        <w:rPr>
          <w:rFonts w:ascii="Times New Roman" w:eastAsia="Times New Roman" w:hAnsi="Times New Roman" w:cs="Times New Roman"/>
          <w:lang w:val="en-IN"/>
        </w:rPr>
        <w:t> Control access and permissions to data using Data Control Language (DCL) commands like GRANT and REVOKE.</w:t>
      </w:r>
    </w:p>
    <w:p w14:paraId="722CC92F" w14:textId="77777777" w:rsidR="00B065FA" w:rsidRPr="00B065FA" w:rsidRDefault="00B065FA" w:rsidP="00F728FE">
      <w:pPr>
        <w:spacing w:line="276" w:lineRule="auto"/>
        <w:ind w:left="720"/>
        <w:jc w:val="both"/>
        <w:rPr>
          <w:rFonts w:ascii="Times New Roman" w:hAnsi="Times New Roman" w:cs="Times New Roman"/>
          <w:lang w:val="en-IN"/>
        </w:rPr>
      </w:pPr>
    </w:p>
    <w:p w14:paraId="498F319C" w14:textId="77777777" w:rsidR="004D2D54" w:rsidRPr="00F728FE" w:rsidRDefault="004D2D54" w:rsidP="00F7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Importance of SQL</w:t>
      </w:r>
    </w:p>
    <w:p w14:paraId="156EF814" w14:textId="77777777" w:rsidR="004D2D54" w:rsidRPr="00B065FA" w:rsidRDefault="004D2D54" w:rsidP="00F728FE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Industry Standard:</w:t>
      </w:r>
      <w:r w:rsidRPr="00B065FA">
        <w:rPr>
          <w:rFonts w:ascii="Times New Roman" w:eastAsia="Times New Roman" w:hAnsi="Times New Roman" w:cs="Times New Roman"/>
          <w:lang w:val="en-IN"/>
        </w:rPr>
        <w:t> SQL is the most widely used database language across the globe. Almost every relational database uses SQL for database queries and management.</w:t>
      </w:r>
    </w:p>
    <w:p w14:paraId="5D2FD8E7" w14:textId="77777777" w:rsidR="004D2D54" w:rsidRPr="00B065FA" w:rsidRDefault="004D2D54" w:rsidP="00F728FE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Scalability:</w:t>
      </w:r>
      <w:r w:rsidRPr="00B065FA">
        <w:rPr>
          <w:rFonts w:ascii="Times New Roman" w:eastAsia="Times New Roman" w:hAnsi="Times New Roman" w:cs="Times New Roman"/>
          <w:lang w:val="en-IN"/>
        </w:rPr>
        <w:t> SQL databases can handle a huge volume of data, making it essential for data-driven businesses and organizations.</w:t>
      </w:r>
    </w:p>
    <w:p w14:paraId="0FA0F442" w14:textId="77777777" w:rsidR="004D2D54" w:rsidRPr="00B065FA" w:rsidRDefault="004D2D54" w:rsidP="00F728FE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Cross-Platform Compatibility:</w:t>
      </w:r>
      <w:r w:rsidRPr="00B065FA">
        <w:rPr>
          <w:rFonts w:ascii="Times New Roman" w:eastAsia="Times New Roman" w:hAnsi="Times New Roman" w:cs="Times New Roman"/>
          <w:lang w:val="en-IN"/>
        </w:rPr>
        <w:t> SQL can be used on various platforms (Windows, Mac, Linux) and supports different database systems.</w:t>
      </w:r>
    </w:p>
    <w:p w14:paraId="2CC72F64" w14:textId="77777777" w:rsidR="004D2D54" w:rsidRPr="00B065FA" w:rsidRDefault="004D2D54" w:rsidP="00F728FE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lastRenderedPageBreak/>
        <w:t>Declarative Nature:</w:t>
      </w:r>
      <w:r w:rsidRPr="00B065FA">
        <w:rPr>
          <w:rFonts w:ascii="Times New Roman" w:eastAsia="Times New Roman" w:hAnsi="Times New Roman" w:cs="Times New Roman"/>
          <w:lang w:val="en-IN"/>
        </w:rPr>
        <w:t> SQL is a declarative language, which means that users specify </w:t>
      </w:r>
      <w:r w:rsidRPr="00B065FA">
        <w:rPr>
          <w:rFonts w:ascii="Times New Roman" w:eastAsia="Times New Roman" w:hAnsi="Times New Roman" w:cs="Times New Roman"/>
          <w:i/>
          <w:iCs/>
          <w:lang w:val="en-IN"/>
        </w:rPr>
        <w:t>what</w:t>
      </w:r>
      <w:r w:rsidRPr="00B065FA">
        <w:rPr>
          <w:rFonts w:ascii="Times New Roman" w:eastAsia="Times New Roman" w:hAnsi="Times New Roman" w:cs="Times New Roman"/>
          <w:lang w:val="en-IN"/>
        </w:rPr>
        <w:t> they want to do with data rather than </w:t>
      </w:r>
      <w:r w:rsidRPr="00B065FA">
        <w:rPr>
          <w:rFonts w:ascii="Times New Roman" w:eastAsia="Times New Roman" w:hAnsi="Times New Roman" w:cs="Times New Roman"/>
          <w:i/>
          <w:iCs/>
          <w:lang w:val="en-IN"/>
        </w:rPr>
        <w:t>how</w:t>
      </w:r>
      <w:r w:rsidRPr="00B065FA">
        <w:rPr>
          <w:rFonts w:ascii="Times New Roman" w:eastAsia="Times New Roman" w:hAnsi="Times New Roman" w:cs="Times New Roman"/>
          <w:lang w:val="en-IN"/>
        </w:rPr>
        <w:t> to do it, simplifying database management.</w:t>
      </w:r>
    </w:p>
    <w:p w14:paraId="7071D7A2" w14:textId="77777777" w:rsidR="004D2D54" w:rsidRPr="00B065FA" w:rsidRDefault="004D2D54" w:rsidP="00F728FE">
      <w:pPr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Data Integrity:</w:t>
      </w:r>
      <w:r w:rsidRPr="00B065FA">
        <w:rPr>
          <w:rFonts w:ascii="Times New Roman" w:eastAsia="Times New Roman" w:hAnsi="Times New Roman" w:cs="Times New Roman"/>
          <w:lang w:val="en-IN"/>
        </w:rPr>
        <w:t> SQL helps enforce data integrity and security with features like constraints (e.g., PRIMARY KEY, FOREIGN KEY) and permissions (DCL commands).</w:t>
      </w:r>
    </w:p>
    <w:p w14:paraId="15BE9A7E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5A6A468E" w14:textId="3B2F0424" w:rsidR="004D2D54" w:rsidRPr="00F728FE" w:rsidRDefault="004D2D54" w:rsidP="00F7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Applications of SQL</w:t>
      </w:r>
    </w:p>
    <w:p w14:paraId="3A219439" w14:textId="77777777" w:rsidR="004D2D54" w:rsidRPr="00B065FA" w:rsidRDefault="004D2D54" w:rsidP="00F728FE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Data Storage</w:t>
      </w:r>
      <w:r w:rsidRPr="00B065FA">
        <w:rPr>
          <w:rFonts w:ascii="Times New Roman" w:eastAsia="Times New Roman" w:hAnsi="Times New Roman" w:cs="Times New Roman"/>
          <w:lang w:val="en-IN"/>
        </w:rPr>
        <w:t>: SQL is the standard language used to store and manipulate data in relational databases.</w:t>
      </w:r>
    </w:p>
    <w:p w14:paraId="354011FE" w14:textId="77777777" w:rsidR="004D2D54" w:rsidRPr="00B065FA" w:rsidRDefault="004D2D54" w:rsidP="00F728FE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Data Definition</w:t>
      </w:r>
      <w:r w:rsidRPr="00B065FA">
        <w:rPr>
          <w:rFonts w:ascii="Times New Roman" w:eastAsia="Times New Roman" w:hAnsi="Times New Roman" w:cs="Times New Roman"/>
          <w:lang w:val="en-IN"/>
        </w:rPr>
        <w:t>: SQL is used to create, alter, and manage the structure of database objects such as tables, indexes, and views.</w:t>
      </w:r>
    </w:p>
    <w:p w14:paraId="75FF1B75" w14:textId="77777777" w:rsidR="004D2D54" w:rsidRPr="00B065FA" w:rsidRDefault="004D2D54" w:rsidP="00F728FE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Data Retrieval</w:t>
      </w:r>
      <w:r w:rsidRPr="00B065FA">
        <w:rPr>
          <w:rFonts w:ascii="Times New Roman" w:eastAsia="Times New Roman" w:hAnsi="Times New Roman" w:cs="Times New Roman"/>
          <w:lang w:val="en-IN"/>
        </w:rPr>
        <w:t>: SQL allows users to query and filter data from one or more tables, returning specific information.</w:t>
      </w:r>
    </w:p>
    <w:p w14:paraId="56CD3DB4" w14:textId="77777777" w:rsidR="004D2D54" w:rsidRPr="00B065FA" w:rsidRDefault="004D2D54" w:rsidP="00F728FE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Data Manipulation</w:t>
      </w:r>
      <w:r w:rsidRPr="00B065FA">
        <w:rPr>
          <w:rFonts w:ascii="Times New Roman" w:eastAsia="Times New Roman" w:hAnsi="Times New Roman" w:cs="Times New Roman"/>
          <w:lang w:val="en-IN"/>
        </w:rPr>
        <w:t>: SQL can be used to update, insert, and delete records within a database.</w:t>
      </w:r>
    </w:p>
    <w:p w14:paraId="1AC5194E" w14:textId="77777777" w:rsidR="004D2D54" w:rsidRPr="00B065FA" w:rsidRDefault="004D2D54" w:rsidP="00F728FE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Data Security</w:t>
      </w:r>
      <w:r w:rsidRPr="00B065FA">
        <w:rPr>
          <w:rFonts w:ascii="Times New Roman" w:eastAsia="Times New Roman" w:hAnsi="Times New Roman" w:cs="Times New Roman"/>
          <w:lang w:val="en-IN"/>
        </w:rPr>
        <w:t>: SQL manages access controls, granting and revoking user permissions to maintain data security.</w:t>
      </w:r>
    </w:p>
    <w:p w14:paraId="166882EE" w14:textId="77777777" w:rsidR="004D2D54" w:rsidRPr="00B065FA" w:rsidRDefault="004D2D54" w:rsidP="00F728FE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Data Analysis</w:t>
      </w:r>
      <w:r w:rsidRPr="00B065FA">
        <w:rPr>
          <w:rFonts w:ascii="Times New Roman" w:eastAsia="Times New Roman" w:hAnsi="Times New Roman" w:cs="Times New Roman"/>
          <w:lang w:val="en-IN"/>
        </w:rPr>
        <w:t>: SQL supports data analysis by performing calculations, generating reports, and creating visualizations based on queried data.</w:t>
      </w:r>
    </w:p>
    <w:p w14:paraId="5950AE07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4273A3C7" w14:textId="4C399D34" w:rsidR="004D2D54" w:rsidRPr="00F728FE" w:rsidRDefault="004D2D54" w:rsidP="00F7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Advantages of SQL</w:t>
      </w:r>
    </w:p>
    <w:p w14:paraId="695ECF6C" w14:textId="77777777" w:rsidR="004D2D54" w:rsidRPr="00B065FA" w:rsidRDefault="004D2D54" w:rsidP="00F728FE">
      <w:pPr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Ease of Use:</w:t>
      </w:r>
      <w:r w:rsidRPr="00B065FA">
        <w:rPr>
          <w:rFonts w:ascii="Times New Roman" w:eastAsia="Times New Roman" w:hAnsi="Times New Roman" w:cs="Times New Roman"/>
          <w:lang w:val="en-IN"/>
        </w:rPr>
        <w:t> SQL is user-friendly, with clear syntax that makes it easy to learn and understand. Writing queries and reading results is straightforward for users of all levels.</w:t>
      </w:r>
    </w:p>
    <w:p w14:paraId="75486308" w14:textId="77777777" w:rsidR="004D2D54" w:rsidRPr="00B065FA" w:rsidRDefault="004D2D54" w:rsidP="00F728FE">
      <w:pPr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Standardization</w:t>
      </w:r>
      <w:r w:rsidRPr="00B065FA">
        <w:rPr>
          <w:rFonts w:ascii="Times New Roman" w:eastAsia="Times New Roman" w:hAnsi="Times New Roman" w:cs="Times New Roman"/>
          <w:lang w:val="en-IN"/>
        </w:rPr>
        <w:t>: SQL is a standardized language, making it compatible with numerous database management systems. This ensures seamless data transfer across different systems.</w:t>
      </w:r>
    </w:p>
    <w:p w14:paraId="750C3352" w14:textId="77777777" w:rsidR="004D2D54" w:rsidRPr="00B065FA" w:rsidRDefault="004D2D54" w:rsidP="00F728FE">
      <w:pPr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Scalability</w:t>
      </w:r>
      <w:r w:rsidRPr="00B065FA">
        <w:rPr>
          <w:rFonts w:ascii="Times New Roman" w:eastAsia="Times New Roman" w:hAnsi="Times New Roman" w:cs="Times New Roman"/>
          <w:lang w:val="en-IN"/>
        </w:rPr>
        <w:t>: SQL can handle large datasets and scale with growing business needs.</w:t>
      </w:r>
    </w:p>
    <w:p w14:paraId="7019D615" w14:textId="77777777" w:rsidR="004D2D54" w:rsidRPr="00B065FA" w:rsidRDefault="004D2D54" w:rsidP="00F728FE">
      <w:pPr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Flexibility</w:t>
      </w:r>
      <w:r w:rsidRPr="00B065FA">
        <w:rPr>
          <w:rFonts w:ascii="Times New Roman" w:eastAsia="Times New Roman" w:hAnsi="Times New Roman" w:cs="Times New Roman"/>
          <w:lang w:val="en-IN"/>
        </w:rPr>
        <w:t>: SQL is highly adaptable, capable of handling both simple queries and complex data analysis.</w:t>
      </w:r>
    </w:p>
    <w:p w14:paraId="2A36E93A" w14:textId="77777777" w:rsidR="004D2D54" w:rsidRPr="00B065FA" w:rsidRDefault="004D2D54" w:rsidP="00F728FE">
      <w:pPr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Security</w:t>
      </w:r>
      <w:r w:rsidRPr="00B065FA">
        <w:rPr>
          <w:rFonts w:ascii="Times New Roman" w:eastAsia="Times New Roman" w:hAnsi="Times New Roman" w:cs="Times New Roman"/>
          <w:lang w:val="en-IN"/>
        </w:rPr>
        <w:t>: SQL includes built-in security features such as user authentication, encryption, and access control, protecting data from unauthorized access.</w:t>
      </w:r>
    </w:p>
    <w:p w14:paraId="179E2AD1" w14:textId="77777777" w:rsidR="004D2D54" w:rsidRPr="00B065FA" w:rsidRDefault="004D2D54" w:rsidP="00F728FE">
      <w:pPr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Performance</w:t>
      </w:r>
      <w:r w:rsidRPr="00B065FA">
        <w:rPr>
          <w:rFonts w:ascii="Times New Roman" w:eastAsia="Times New Roman" w:hAnsi="Times New Roman" w:cs="Times New Roman"/>
          <w:lang w:val="en-IN"/>
        </w:rPr>
        <w:t>: SQL is optimized for performance, allowing for quick query execution and real-time data retrieval, making it a valuable tool for decision-making.</w:t>
      </w:r>
    </w:p>
    <w:p w14:paraId="050EAB44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29DD581D" w14:textId="07313018" w:rsidR="004D2D54" w:rsidRPr="00F728FE" w:rsidRDefault="004D2D54" w:rsidP="00F7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Limitations of SQL</w:t>
      </w:r>
    </w:p>
    <w:p w14:paraId="2B8A0F40" w14:textId="77777777" w:rsidR="004D2D54" w:rsidRPr="00B065FA" w:rsidRDefault="004D2D54" w:rsidP="00F728FE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Complexity</w:t>
      </w:r>
      <w:r w:rsidRPr="00B065FA">
        <w:rPr>
          <w:rFonts w:ascii="Times New Roman" w:eastAsia="Times New Roman" w:hAnsi="Times New Roman" w:cs="Times New Roman"/>
          <w:lang w:val="en-IN"/>
        </w:rPr>
        <w:t>: SQL can be difficult to learn, especially for beginners unfamiliar with database design and programming concepts.</w:t>
      </w:r>
    </w:p>
    <w:p w14:paraId="6A77E55C" w14:textId="77777777" w:rsidR="004D2D54" w:rsidRPr="00B065FA" w:rsidRDefault="004D2D54" w:rsidP="00F728FE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Limited Support for Non-Relational Data</w:t>
      </w:r>
      <w:r w:rsidRPr="00B065FA">
        <w:rPr>
          <w:rFonts w:ascii="Times New Roman" w:eastAsia="Times New Roman" w:hAnsi="Times New Roman" w:cs="Times New Roman"/>
          <w:lang w:val="en-IN"/>
        </w:rPr>
        <w:t>: SQL is specifically designed for relational databases, which may not be ideal for managing non-relational data formats like JSON or XML.</w:t>
      </w:r>
    </w:p>
    <w:p w14:paraId="14A6F5D5" w14:textId="77777777" w:rsidR="004D2D54" w:rsidRPr="00B065FA" w:rsidRDefault="004D2D54" w:rsidP="00F728FE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Cost</w:t>
      </w:r>
      <w:r w:rsidRPr="00B065FA">
        <w:rPr>
          <w:rFonts w:ascii="Times New Roman" w:eastAsia="Times New Roman" w:hAnsi="Times New Roman" w:cs="Times New Roman"/>
          <w:lang w:val="en-IN"/>
        </w:rPr>
        <w:t>: Some SQL-based database management systems are expensive to license, particularly for large-scale enterprise applications.</w:t>
      </w:r>
    </w:p>
    <w:p w14:paraId="6431A612" w14:textId="77777777" w:rsidR="004D2D54" w:rsidRPr="00B065FA" w:rsidRDefault="004D2D54" w:rsidP="00F728FE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lastRenderedPageBreak/>
        <w:t>Scalability Challenges</w:t>
      </w:r>
      <w:r w:rsidRPr="00B065FA">
        <w:rPr>
          <w:rFonts w:ascii="Times New Roman" w:eastAsia="Times New Roman" w:hAnsi="Times New Roman" w:cs="Times New Roman"/>
          <w:lang w:val="en-IN"/>
        </w:rPr>
        <w:t>: Although SQL is scalable, managing very large datasets with a centralized architecture can pose challenges and lead to performance bottlenecks.</w:t>
      </w:r>
    </w:p>
    <w:p w14:paraId="5FBCFB7F" w14:textId="77777777" w:rsidR="004D2D54" w:rsidRPr="00B065FA" w:rsidRDefault="004D2D54" w:rsidP="00F728FE">
      <w:pPr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Performance Issues with Large Datasets</w:t>
      </w:r>
      <w:r w:rsidRPr="00B065FA">
        <w:rPr>
          <w:rFonts w:ascii="Times New Roman" w:eastAsia="Times New Roman" w:hAnsi="Times New Roman" w:cs="Times New Roman"/>
          <w:lang w:val="en-IN"/>
        </w:rPr>
        <w:t>: SQL may experience performance degradation when handling exceptionally large datasets or highly complex queries, potentially impacting user experience.</w:t>
      </w:r>
    </w:p>
    <w:p w14:paraId="387BBED8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700913BF" w14:textId="1ECCF911" w:rsidR="004D2D54" w:rsidRPr="00F728FE" w:rsidRDefault="004D2D54" w:rsidP="00F7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Types of Databases</w:t>
      </w:r>
    </w:p>
    <w:p w14:paraId="274773B5" w14:textId="77777777" w:rsidR="004D2D54" w:rsidRPr="00B065FA" w:rsidRDefault="004D2D54" w:rsidP="00F728FE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Databases are categorized primarily into two types based on their structure and how they store data: Relational Databases and Non-Relational Databases.</w:t>
      </w:r>
    </w:p>
    <w:p w14:paraId="2455F021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7B2EC130" w14:textId="7E552ABF" w:rsidR="004D2D54" w:rsidRPr="00F728FE" w:rsidRDefault="004D2D54" w:rsidP="00F7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Relational Databases (SQL)</w:t>
      </w:r>
    </w:p>
    <w:p w14:paraId="4BB657DB" w14:textId="77777777" w:rsidR="004D2D54" w:rsidRPr="00B065FA" w:rsidRDefault="004D2D54" w:rsidP="00F728FE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Relational databases store data in tables (rows and columns) and maintain relationships between different tables using keys (Primary Key, Foreign Key).</w:t>
      </w:r>
    </w:p>
    <w:p w14:paraId="2D554B7F" w14:textId="4097AFEA" w:rsidR="004D2D54" w:rsidRPr="00B065FA" w:rsidRDefault="004D2D54" w:rsidP="00F728FE">
      <w:pPr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 xml:space="preserve">SQL is used to query and manipulate relational databases. </w:t>
      </w:r>
      <w:r w:rsidRPr="00B065FA">
        <w:rPr>
          <w:rFonts w:ascii="Times New Roman" w:eastAsia="Times New Roman" w:hAnsi="Times New Roman" w:cs="Times New Roman"/>
          <w:b/>
          <w:bCs/>
          <w:lang w:val="en-IN"/>
        </w:rPr>
        <w:t>Popular Relational Databases:</w:t>
      </w:r>
    </w:p>
    <w:p w14:paraId="2052F7F6" w14:textId="77777777" w:rsidR="00B065FA" w:rsidRDefault="00B065FA" w:rsidP="00F728FE">
      <w:pPr>
        <w:numPr>
          <w:ilvl w:val="1"/>
          <w:numId w:val="39"/>
        </w:numPr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  <w:sectPr w:rsidR="00B065FA" w:rsidSect="00F728FE">
          <w:headerReference w:type="default" r:id="rId12"/>
          <w:pgSz w:w="12240" w:h="15840"/>
          <w:pgMar w:top="720" w:right="720" w:bottom="720" w:left="720" w:header="288" w:footer="720" w:gutter="0"/>
          <w:pgNumType w:start="1"/>
          <w:cols w:space="720"/>
          <w:docGrid w:linePitch="360"/>
        </w:sectPr>
      </w:pPr>
    </w:p>
    <w:p w14:paraId="3C3DFFEF" w14:textId="77777777" w:rsidR="004D2D54" w:rsidRPr="00B065FA" w:rsidRDefault="004D2D54" w:rsidP="00F728FE">
      <w:pPr>
        <w:numPr>
          <w:ilvl w:val="1"/>
          <w:numId w:val="39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MySQL</w:t>
      </w:r>
    </w:p>
    <w:p w14:paraId="31904187" w14:textId="77777777" w:rsidR="004D2D54" w:rsidRPr="00B065FA" w:rsidRDefault="004D2D54" w:rsidP="00F728FE">
      <w:pPr>
        <w:numPr>
          <w:ilvl w:val="1"/>
          <w:numId w:val="39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PostgreSQL</w:t>
      </w:r>
    </w:p>
    <w:p w14:paraId="062E9962" w14:textId="77777777" w:rsidR="004D2D54" w:rsidRPr="00B065FA" w:rsidRDefault="004D2D54" w:rsidP="00F728FE">
      <w:pPr>
        <w:numPr>
          <w:ilvl w:val="1"/>
          <w:numId w:val="39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Microsoft SQL Server</w:t>
      </w:r>
    </w:p>
    <w:p w14:paraId="44BF0710" w14:textId="77777777" w:rsidR="004D2D54" w:rsidRPr="00B065FA" w:rsidRDefault="004D2D54" w:rsidP="00F728FE">
      <w:pPr>
        <w:numPr>
          <w:ilvl w:val="1"/>
          <w:numId w:val="39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Oracle Database</w:t>
      </w:r>
    </w:p>
    <w:p w14:paraId="29FF694B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  <w:sectPr w:rsidR="00B065FA" w:rsidSect="00B065FA">
          <w:type w:val="continuous"/>
          <w:pgSz w:w="12240" w:h="15840"/>
          <w:pgMar w:top="720" w:right="720" w:bottom="720" w:left="720" w:header="288" w:footer="720" w:gutter="0"/>
          <w:pgNumType w:start="1"/>
          <w:cols w:num="2" w:space="720"/>
          <w:docGrid w:linePitch="360"/>
        </w:sectPr>
      </w:pPr>
    </w:p>
    <w:p w14:paraId="18D74618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6F7ECF12" w14:textId="0FE9D684" w:rsidR="004D2D54" w:rsidRPr="00F728FE" w:rsidRDefault="004D2D54" w:rsidP="00F7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Non-Relational Databases (NoSQL)</w:t>
      </w:r>
    </w:p>
    <w:p w14:paraId="6EDAD2B5" w14:textId="77777777" w:rsidR="004D2D54" w:rsidRPr="00B065FA" w:rsidRDefault="004D2D54" w:rsidP="00F728FE">
      <w:pPr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Non-relational databases (often referred to as NoSQL databases) do not follow a tabular structure. Instead, they store data in various formats such as key-value pairs, documents, graphs, or columns.</w:t>
      </w:r>
    </w:p>
    <w:p w14:paraId="5BD25C9E" w14:textId="15A8CCC8" w:rsidR="004D2D54" w:rsidRPr="00B065FA" w:rsidRDefault="004D2D54" w:rsidP="00F728FE">
      <w:pPr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NoSQL databases are more flexible and are often used when dealing with large volumes of unstructured or semi-structured data.</w:t>
      </w:r>
      <w:r w:rsidR="00B065FA">
        <w:rPr>
          <w:rFonts w:ascii="Times New Roman" w:eastAsia="Times New Roman" w:hAnsi="Times New Roman" w:cs="Times New Roman"/>
          <w:lang w:val="en-IN"/>
        </w:rPr>
        <w:t xml:space="preserve"> </w:t>
      </w:r>
      <w:proofErr w:type="gramStart"/>
      <w:r w:rsidRPr="00B065FA">
        <w:rPr>
          <w:rFonts w:ascii="Times New Roman" w:eastAsia="Times New Roman" w:hAnsi="Times New Roman" w:cs="Times New Roman"/>
          <w:b/>
          <w:bCs/>
          <w:lang w:val="en-IN"/>
        </w:rPr>
        <w:t>Popular</w:t>
      </w:r>
      <w:proofErr w:type="gramEnd"/>
      <w:r w:rsidRPr="00B065FA">
        <w:rPr>
          <w:rFonts w:ascii="Times New Roman" w:eastAsia="Times New Roman" w:hAnsi="Times New Roman" w:cs="Times New Roman"/>
          <w:b/>
          <w:bCs/>
          <w:lang w:val="en-IN"/>
        </w:rPr>
        <w:t xml:space="preserve"> Non-Relational Databases:</w:t>
      </w:r>
    </w:p>
    <w:p w14:paraId="1513A0DE" w14:textId="77777777" w:rsidR="00B065FA" w:rsidRDefault="00B065FA" w:rsidP="00F728FE">
      <w:pPr>
        <w:numPr>
          <w:ilvl w:val="1"/>
          <w:numId w:val="40"/>
        </w:numPr>
        <w:spacing w:line="276" w:lineRule="auto"/>
        <w:jc w:val="both"/>
        <w:rPr>
          <w:rFonts w:ascii="Times New Roman" w:eastAsia="Times New Roman" w:hAnsi="Times New Roman" w:cs="Times New Roman"/>
          <w:lang w:val="en-IN"/>
        </w:rPr>
        <w:sectPr w:rsidR="00B065FA" w:rsidSect="00B065FA">
          <w:type w:val="continuous"/>
          <w:pgSz w:w="12240" w:h="15840"/>
          <w:pgMar w:top="720" w:right="720" w:bottom="720" w:left="720" w:header="288" w:footer="720" w:gutter="0"/>
          <w:pgNumType w:start="1"/>
          <w:cols w:space="720"/>
          <w:docGrid w:linePitch="360"/>
        </w:sectPr>
      </w:pPr>
    </w:p>
    <w:p w14:paraId="303804C6" w14:textId="77777777" w:rsidR="004D2D54" w:rsidRPr="00B065FA" w:rsidRDefault="004D2D54" w:rsidP="00F728FE">
      <w:pPr>
        <w:numPr>
          <w:ilvl w:val="1"/>
          <w:numId w:val="40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MongoDB (Document-based)</w:t>
      </w:r>
    </w:p>
    <w:p w14:paraId="701BDE91" w14:textId="77777777" w:rsidR="004D2D54" w:rsidRPr="00B065FA" w:rsidRDefault="004D2D54" w:rsidP="00F728FE">
      <w:pPr>
        <w:numPr>
          <w:ilvl w:val="1"/>
          <w:numId w:val="40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Cassandra (Column-family based)</w:t>
      </w:r>
    </w:p>
    <w:p w14:paraId="78365B2E" w14:textId="77777777" w:rsidR="004D2D54" w:rsidRPr="00B065FA" w:rsidRDefault="004D2D54" w:rsidP="00F728FE">
      <w:pPr>
        <w:numPr>
          <w:ilvl w:val="1"/>
          <w:numId w:val="40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Redis (Key-value store)</w:t>
      </w:r>
    </w:p>
    <w:p w14:paraId="5854F350" w14:textId="77777777" w:rsidR="004D2D54" w:rsidRPr="00B065FA" w:rsidRDefault="004D2D54" w:rsidP="00F728FE">
      <w:pPr>
        <w:numPr>
          <w:ilvl w:val="1"/>
          <w:numId w:val="40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Neo4j (Graph-based)</w:t>
      </w:r>
    </w:p>
    <w:p w14:paraId="2D0F1308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  <w:sectPr w:rsidR="00B065FA" w:rsidSect="00B065FA">
          <w:type w:val="continuous"/>
          <w:pgSz w:w="12240" w:h="15840"/>
          <w:pgMar w:top="720" w:right="720" w:bottom="720" w:left="720" w:header="288" w:footer="720" w:gutter="0"/>
          <w:pgNumType w:start="1"/>
          <w:cols w:num="2" w:space="720"/>
          <w:docGrid w:linePitch="360"/>
        </w:sectPr>
      </w:pPr>
    </w:p>
    <w:p w14:paraId="224A3D05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03134F27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  <w:sectPr w:rsidR="00B065FA" w:rsidSect="00B065FA">
          <w:type w:val="continuous"/>
          <w:pgSz w:w="12240" w:h="15840"/>
          <w:pgMar w:top="720" w:right="720" w:bottom="720" w:left="720" w:header="288" w:footer="720" w:gutter="0"/>
          <w:pgNumType w:start="1"/>
          <w:cols w:space="720"/>
          <w:docGrid w:linePitch="360"/>
        </w:sectPr>
      </w:pPr>
    </w:p>
    <w:p w14:paraId="5C1F8D03" w14:textId="7C9F5C9A" w:rsidR="00B065FA" w:rsidRPr="00F728FE" w:rsidRDefault="00B065FA" w:rsidP="00F7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## </w:t>
      </w:r>
      <w:r w:rsidR="004D2D54"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Relational vs. Non-Relational Databases</w:t>
      </w:r>
      <w:r w:rsidRPr="00F728FE">
        <w:rPr>
          <w:rFonts w:ascii="Times New Roman" w:hAnsi="Times New Roman" w:cs="Times New Roman"/>
          <w:b/>
          <w:bCs/>
          <w:sz w:val="28"/>
          <w:szCs w:val="28"/>
          <w:lang w:val="en-IN"/>
        </w:rPr>
        <w:t>: -</w:t>
      </w:r>
    </w:p>
    <w:p w14:paraId="3D39D577" w14:textId="77777777" w:rsidR="00B065FA" w:rsidRDefault="00B065FA" w:rsidP="00F728FE">
      <w:pPr>
        <w:spacing w:line="276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752FC20E" w14:textId="09921AA8" w:rsidR="00B065FA" w:rsidRPr="00B065FA" w:rsidRDefault="00B065FA" w:rsidP="00F728FE">
      <w:pPr>
        <w:spacing w:line="276" w:lineRule="auto"/>
        <w:jc w:val="both"/>
        <w:rPr>
          <w:rFonts w:ascii="Times New Roman" w:hAnsi="Times New Roman" w:cs="Times New Roman"/>
          <w:b/>
          <w:bCs/>
          <w:lang w:val="en-IN"/>
        </w:rPr>
        <w:sectPr w:rsidR="00B065FA" w:rsidRPr="00B065FA" w:rsidSect="00B065FA">
          <w:type w:val="continuous"/>
          <w:pgSz w:w="12240" w:h="15840"/>
          <w:pgMar w:top="720" w:right="720" w:bottom="720" w:left="720" w:header="288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103"/>
        <w:gridCol w:w="5528"/>
      </w:tblGrid>
      <w:tr w:rsidR="00B065FA" w14:paraId="6E255BBE" w14:textId="77777777" w:rsidTr="00B065FA">
        <w:tc>
          <w:tcPr>
            <w:tcW w:w="5103" w:type="dxa"/>
          </w:tcPr>
          <w:p w14:paraId="5E1BC7FE" w14:textId="78B5201E" w:rsidR="00B065FA" w:rsidRPr="00B065FA" w:rsidRDefault="00B065FA" w:rsidP="00F728FE">
            <w:pPr>
              <w:spacing w:line="276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B065F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Relational Databases (SQL):</w:t>
            </w:r>
          </w:p>
        </w:tc>
        <w:tc>
          <w:tcPr>
            <w:tcW w:w="5528" w:type="dxa"/>
          </w:tcPr>
          <w:p w14:paraId="6AD4509C" w14:textId="572A0BCB" w:rsidR="00B065FA" w:rsidRPr="00B065FA" w:rsidRDefault="00B065FA" w:rsidP="00F728FE">
            <w:pPr>
              <w:spacing w:line="276" w:lineRule="auto"/>
              <w:ind w:left="720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B065F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Non-Relational Databases (NoSQL):</w:t>
            </w:r>
          </w:p>
        </w:tc>
      </w:tr>
      <w:tr w:rsidR="00B065FA" w14:paraId="55019444" w14:textId="77777777" w:rsidTr="00F728FE">
        <w:trPr>
          <w:trHeight w:val="879"/>
        </w:trPr>
        <w:tc>
          <w:tcPr>
            <w:tcW w:w="5103" w:type="dxa"/>
          </w:tcPr>
          <w:p w14:paraId="67EA0754" w14:textId="2AEE67B4" w:rsidR="00B065FA" w:rsidRPr="00F728FE" w:rsidRDefault="00B065FA" w:rsidP="00F728FE">
            <w:pPr>
              <w:pStyle w:val="ListParagraph"/>
              <w:numPr>
                <w:ilvl w:val="0"/>
                <w:numId w:val="74"/>
              </w:numPr>
              <w:spacing w:line="276" w:lineRule="auto"/>
              <w:ind w:left="457" w:hanging="283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Data is stored in structured tables with relationships between different tables.</w:t>
            </w:r>
          </w:p>
        </w:tc>
        <w:tc>
          <w:tcPr>
            <w:tcW w:w="5528" w:type="dxa"/>
          </w:tcPr>
          <w:p w14:paraId="182816DB" w14:textId="1C9BCE65" w:rsidR="00B065FA" w:rsidRPr="00F728FE" w:rsidRDefault="00B065FA" w:rsidP="00F728FE">
            <w:pPr>
              <w:pStyle w:val="ListParagraph"/>
              <w:numPr>
                <w:ilvl w:val="0"/>
                <w:numId w:val="75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Data is stored in a flexible format (key-value pairs, documents, columns, etc.).</w:t>
            </w:r>
          </w:p>
        </w:tc>
      </w:tr>
      <w:tr w:rsidR="00B065FA" w14:paraId="4E18F33F" w14:textId="77777777" w:rsidTr="00F728FE">
        <w:trPr>
          <w:trHeight w:val="1259"/>
        </w:trPr>
        <w:tc>
          <w:tcPr>
            <w:tcW w:w="5103" w:type="dxa"/>
          </w:tcPr>
          <w:p w14:paraId="229FD032" w14:textId="050AE25C" w:rsidR="00B065FA" w:rsidRPr="00F728FE" w:rsidRDefault="00B065FA" w:rsidP="00F728FE">
            <w:pPr>
              <w:pStyle w:val="ListParagraph"/>
              <w:numPr>
                <w:ilvl w:val="0"/>
                <w:numId w:val="74"/>
              </w:numPr>
              <w:spacing w:line="276" w:lineRule="auto"/>
              <w:ind w:left="457" w:hanging="283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Provides ACID (Atomicity, Consistency, Isolation, Durability) properties, ensuring data reliability and integrity.</w:t>
            </w:r>
          </w:p>
        </w:tc>
        <w:tc>
          <w:tcPr>
            <w:tcW w:w="5528" w:type="dxa"/>
          </w:tcPr>
          <w:p w14:paraId="06DC6D87" w14:textId="77777777" w:rsidR="00B065FA" w:rsidRPr="00F728FE" w:rsidRDefault="00B065FA" w:rsidP="00F728FE">
            <w:pPr>
              <w:pStyle w:val="ListParagraph"/>
              <w:numPr>
                <w:ilvl w:val="0"/>
                <w:numId w:val="75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Offers scalability and better performance for unstructured or semi-structured data.</w:t>
            </w:r>
          </w:p>
          <w:p w14:paraId="6802CA54" w14:textId="77777777" w:rsidR="00B065FA" w:rsidRDefault="00B065FA" w:rsidP="00F728FE">
            <w:pPr>
              <w:spacing w:line="276" w:lineRule="auto"/>
              <w:ind w:left="35"/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</w:tc>
      </w:tr>
      <w:tr w:rsidR="00B065FA" w14:paraId="63450D1C" w14:textId="77777777" w:rsidTr="00F728FE">
        <w:trPr>
          <w:trHeight w:val="1061"/>
        </w:trPr>
        <w:tc>
          <w:tcPr>
            <w:tcW w:w="5103" w:type="dxa"/>
          </w:tcPr>
          <w:p w14:paraId="2108432E" w14:textId="4C4F093B" w:rsidR="00B065FA" w:rsidRPr="00F728FE" w:rsidRDefault="00B065FA" w:rsidP="00F728FE">
            <w:pPr>
              <w:pStyle w:val="ListParagraph"/>
              <w:numPr>
                <w:ilvl w:val="0"/>
                <w:numId w:val="74"/>
              </w:numPr>
              <w:spacing w:line="276" w:lineRule="auto"/>
              <w:ind w:left="457" w:hanging="283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lastRenderedPageBreak/>
              <w:t>Suitable for complex querying and data analysis.</w:t>
            </w:r>
          </w:p>
        </w:tc>
        <w:tc>
          <w:tcPr>
            <w:tcW w:w="5528" w:type="dxa"/>
          </w:tcPr>
          <w:p w14:paraId="550606F0" w14:textId="5C1A4D55" w:rsidR="00B065FA" w:rsidRPr="00F728FE" w:rsidRDefault="00B065FA" w:rsidP="00F728FE">
            <w:pPr>
              <w:pStyle w:val="ListParagraph"/>
              <w:numPr>
                <w:ilvl w:val="0"/>
                <w:numId w:val="75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Provides BASE (Basically Available, Soft state, Eventual consistency) for high availability and distributed systems.</w:t>
            </w:r>
          </w:p>
        </w:tc>
      </w:tr>
      <w:tr w:rsidR="00B065FA" w14:paraId="37B8A8BF" w14:textId="77777777" w:rsidTr="00F728FE">
        <w:trPr>
          <w:trHeight w:val="733"/>
        </w:trPr>
        <w:tc>
          <w:tcPr>
            <w:tcW w:w="5103" w:type="dxa"/>
          </w:tcPr>
          <w:p w14:paraId="7A0BF4E6" w14:textId="29517E33" w:rsidR="00B065FA" w:rsidRPr="00F728FE" w:rsidRDefault="00B065FA" w:rsidP="00F728FE">
            <w:pPr>
              <w:pStyle w:val="ListParagraph"/>
              <w:numPr>
                <w:ilvl w:val="0"/>
                <w:numId w:val="74"/>
              </w:numPr>
              <w:spacing w:line="276" w:lineRule="auto"/>
              <w:ind w:left="457" w:hanging="283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More rigid schema with predefined structure.</w:t>
            </w:r>
          </w:p>
        </w:tc>
        <w:tc>
          <w:tcPr>
            <w:tcW w:w="5528" w:type="dxa"/>
          </w:tcPr>
          <w:p w14:paraId="37BF0F3F" w14:textId="753C6BDA" w:rsidR="00B065FA" w:rsidRPr="00F728FE" w:rsidRDefault="00B065FA" w:rsidP="00F728FE">
            <w:pPr>
              <w:pStyle w:val="ListParagraph"/>
              <w:numPr>
                <w:ilvl w:val="0"/>
                <w:numId w:val="75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Used for high-throughput, large datasets with simple queries.</w:t>
            </w:r>
          </w:p>
        </w:tc>
      </w:tr>
    </w:tbl>
    <w:p w14:paraId="2098473B" w14:textId="77777777" w:rsidR="00F728FE" w:rsidRDefault="00F728FE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2CC4DA7E" w14:textId="480FC8D4" w:rsidR="004D2D54" w:rsidRPr="00F728FE" w:rsidRDefault="00F728FE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## </w:t>
      </w:r>
      <w:r w:rsidR="004D2D54"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SQL vs. NoSQL</w:t>
      </w:r>
    </w:p>
    <w:p w14:paraId="2CBD789A" w14:textId="77777777" w:rsidR="00B065FA" w:rsidRDefault="00B065FA" w:rsidP="00F728F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103"/>
        <w:gridCol w:w="5528"/>
      </w:tblGrid>
      <w:tr w:rsidR="00B065FA" w14:paraId="16E7188A" w14:textId="77777777" w:rsidTr="003B7C44">
        <w:tc>
          <w:tcPr>
            <w:tcW w:w="5103" w:type="dxa"/>
          </w:tcPr>
          <w:p w14:paraId="3BE534BC" w14:textId="01D349CD" w:rsidR="00B065FA" w:rsidRPr="00B065FA" w:rsidRDefault="00B065FA" w:rsidP="00F728FE">
            <w:pPr>
              <w:spacing w:line="276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B065F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SQL (Relational Databases):</w:t>
            </w:r>
          </w:p>
        </w:tc>
        <w:tc>
          <w:tcPr>
            <w:tcW w:w="5528" w:type="dxa"/>
          </w:tcPr>
          <w:p w14:paraId="6324D408" w14:textId="7CB6EED2" w:rsidR="00B065FA" w:rsidRPr="00B065FA" w:rsidRDefault="00B065FA" w:rsidP="00F728FE">
            <w:pPr>
              <w:spacing w:line="276" w:lineRule="auto"/>
              <w:jc w:val="center"/>
              <w:rPr>
                <w:rFonts w:ascii="Times New Roman" w:hAnsi="Times New Roman" w:cs="Times New Roman"/>
                <w:lang w:val="en-IN"/>
              </w:rPr>
            </w:pPr>
            <w:r w:rsidRPr="00B065FA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NoSQL (Non-Relational Databases):</w:t>
            </w:r>
          </w:p>
        </w:tc>
      </w:tr>
      <w:tr w:rsidR="00B065FA" w14:paraId="66335C6B" w14:textId="77777777" w:rsidTr="00F728FE">
        <w:trPr>
          <w:trHeight w:val="1232"/>
        </w:trPr>
        <w:tc>
          <w:tcPr>
            <w:tcW w:w="5103" w:type="dxa"/>
          </w:tcPr>
          <w:p w14:paraId="3AA5339C" w14:textId="3F76EE60" w:rsidR="00B065FA" w:rsidRPr="00F728FE" w:rsidRDefault="00B065FA" w:rsidP="00F728FE">
            <w:pPr>
              <w:pStyle w:val="ListParagraph"/>
              <w:numPr>
                <w:ilvl w:val="0"/>
                <w:numId w:val="71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Uses Structured Query Language (SQL) for database interaction.</w:t>
            </w:r>
          </w:p>
        </w:tc>
        <w:tc>
          <w:tcPr>
            <w:tcW w:w="5528" w:type="dxa"/>
          </w:tcPr>
          <w:p w14:paraId="6EB9BA77" w14:textId="47FC6F9D" w:rsidR="00B065FA" w:rsidRPr="00F728FE" w:rsidRDefault="00F728FE" w:rsidP="00F728FE">
            <w:pPr>
              <w:pStyle w:val="ListParagraph"/>
              <w:numPr>
                <w:ilvl w:val="0"/>
                <w:numId w:val="72"/>
              </w:numPr>
              <w:spacing w:line="276" w:lineRule="auto"/>
              <w:ind w:left="318" w:hanging="283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No specific query language; interaction happens through APIs or other query models depending on the database (e.g., MongoDB uses MQL—Mongo Query Language).</w:t>
            </w:r>
          </w:p>
        </w:tc>
      </w:tr>
      <w:tr w:rsidR="00B065FA" w14:paraId="7DEDBE13" w14:textId="77777777" w:rsidTr="00F728FE">
        <w:trPr>
          <w:trHeight w:val="898"/>
        </w:trPr>
        <w:tc>
          <w:tcPr>
            <w:tcW w:w="5103" w:type="dxa"/>
          </w:tcPr>
          <w:p w14:paraId="5B6D5201" w14:textId="2DD9B5EE" w:rsidR="00B065FA" w:rsidRPr="00F728FE" w:rsidRDefault="00B065FA" w:rsidP="00F728FE">
            <w:pPr>
              <w:pStyle w:val="ListParagraph"/>
              <w:numPr>
                <w:ilvl w:val="0"/>
                <w:numId w:val="71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Suitable for applications where data relationships and integrity are crucial.</w:t>
            </w:r>
          </w:p>
        </w:tc>
        <w:tc>
          <w:tcPr>
            <w:tcW w:w="5528" w:type="dxa"/>
          </w:tcPr>
          <w:p w14:paraId="0DA7EAF7" w14:textId="48AB8C12" w:rsidR="00B065FA" w:rsidRPr="00F728FE" w:rsidRDefault="00F728FE" w:rsidP="00F728FE">
            <w:pPr>
              <w:pStyle w:val="ListParagraph"/>
              <w:numPr>
                <w:ilvl w:val="0"/>
                <w:numId w:val="72"/>
              </w:numPr>
              <w:spacing w:line="276" w:lineRule="auto"/>
              <w:ind w:left="318" w:hanging="283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Offers flexibility in schema design, allowing the data model to evolve over time.</w:t>
            </w:r>
          </w:p>
        </w:tc>
      </w:tr>
      <w:tr w:rsidR="00B065FA" w14:paraId="7D957EAF" w14:textId="77777777" w:rsidTr="00F728FE">
        <w:trPr>
          <w:trHeight w:val="981"/>
        </w:trPr>
        <w:tc>
          <w:tcPr>
            <w:tcW w:w="5103" w:type="dxa"/>
          </w:tcPr>
          <w:p w14:paraId="24A1CF86" w14:textId="430E05E1" w:rsidR="00B065FA" w:rsidRPr="00F728FE" w:rsidRDefault="00B065FA" w:rsidP="00F728FE">
            <w:pPr>
              <w:pStyle w:val="ListParagraph"/>
              <w:numPr>
                <w:ilvl w:val="0"/>
                <w:numId w:val="71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Requires a fixed schema, making it less flexible in terms of data structure.</w:t>
            </w:r>
          </w:p>
        </w:tc>
        <w:tc>
          <w:tcPr>
            <w:tcW w:w="5528" w:type="dxa"/>
          </w:tcPr>
          <w:p w14:paraId="6EA2FB74" w14:textId="32F97109" w:rsidR="00B065FA" w:rsidRPr="00F728FE" w:rsidRDefault="00F728FE" w:rsidP="00F728FE">
            <w:pPr>
              <w:pStyle w:val="ListParagraph"/>
              <w:numPr>
                <w:ilvl w:val="0"/>
                <w:numId w:val="72"/>
              </w:numPr>
              <w:spacing w:line="276" w:lineRule="auto"/>
              <w:ind w:left="318" w:hanging="283"/>
              <w:jc w:val="both"/>
              <w:rPr>
                <w:rFonts w:ascii="Times New Roman" w:hAnsi="Times New Roman" w:cs="Times New Roman"/>
                <w:lang w:val="en-IN"/>
              </w:rPr>
            </w:pPr>
            <w:r w:rsidRPr="00F728FE">
              <w:rPr>
                <w:rFonts w:ascii="Times New Roman" w:eastAsia="Times New Roman" w:hAnsi="Times New Roman" w:cs="Times New Roman"/>
                <w:lang w:val="en-IN"/>
              </w:rPr>
              <w:t>Ideal for high-velocity, high-volume data with minimal structure, such as real-time data processing or big data applications.</w:t>
            </w:r>
          </w:p>
        </w:tc>
      </w:tr>
    </w:tbl>
    <w:p w14:paraId="4B52A087" w14:textId="77777777" w:rsidR="00B065FA" w:rsidRPr="00B065FA" w:rsidRDefault="00B065FA" w:rsidP="00F728FE">
      <w:pPr>
        <w:spacing w:line="276" w:lineRule="auto"/>
        <w:jc w:val="both"/>
        <w:rPr>
          <w:rFonts w:ascii="Times New Roman" w:hAnsi="Times New Roman" w:cs="Times New Roman"/>
          <w:b/>
          <w:bCs/>
          <w:lang w:val="en-IN"/>
        </w:rPr>
      </w:pPr>
    </w:p>
    <w:p w14:paraId="2F25BFDD" w14:textId="088A4F45" w:rsidR="004D2D54" w:rsidRPr="00F728FE" w:rsidRDefault="00F728FE" w:rsidP="00F7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## </w:t>
      </w:r>
      <w:r w:rsidR="004D2D54" w:rsidRPr="00F728FE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Popular Database Management Systems (DBMS)</w:t>
      </w:r>
    </w:p>
    <w:p w14:paraId="563E4C83" w14:textId="77777777" w:rsidR="004D2D54" w:rsidRPr="00B065FA" w:rsidRDefault="004D2D54" w:rsidP="00F728FE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MySQL:</w:t>
      </w:r>
    </w:p>
    <w:p w14:paraId="2F0A2584" w14:textId="77777777" w:rsidR="004D2D54" w:rsidRPr="00B065FA" w:rsidRDefault="004D2D54" w:rsidP="00F728FE">
      <w:pPr>
        <w:spacing w:line="276" w:lineRule="auto"/>
        <w:ind w:left="1080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Open-source relational database known for its speed and reliability. Widely used in web applications.</w:t>
      </w:r>
    </w:p>
    <w:p w14:paraId="334E1052" w14:textId="77777777" w:rsidR="004D2D54" w:rsidRPr="00B065FA" w:rsidRDefault="004D2D54" w:rsidP="00F728FE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PostgreSQL:</w:t>
      </w:r>
    </w:p>
    <w:p w14:paraId="54D4EBAF" w14:textId="77777777" w:rsidR="004D2D54" w:rsidRPr="00B065FA" w:rsidRDefault="004D2D54" w:rsidP="00F728FE">
      <w:pPr>
        <w:spacing w:line="276" w:lineRule="auto"/>
        <w:ind w:left="1080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An advanced, open-source relational database with support for more complex operations such as JSON data types and advanced indexing.</w:t>
      </w:r>
    </w:p>
    <w:p w14:paraId="076286DF" w14:textId="77777777" w:rsidR="004D2D54" w:rsidRPr="00B065FA" w:rsidRDefault="004D2D54" w:rsidP="00F728FE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Microsoft SQL Server:</w:t>
      </w:r>
    </w:p>
    <w:p w14:paraId="69DCDADF" w14:textId="77777777" w:rsidR="004D2D54" w:rsidRPr="00B065FA" w:rsidRDefault="004D2D54" w:rsidP="00F728FE">
      <w:pPr>
        <w:spacing w:line="276" w:lineRule="auto"/>
        <w:ind w:left="1080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A commercial relational database developed by Microsoft, offering robust integration with Microsoft’s technology stack and enterprise-grade features.</w:t>
      </w:r>
    </w:p>
    <w:p w14:paraId="58C59040" w14:textId="77777777" w:rsidR="004D2D54" w:rsidRPr="00B065FA" w:rsidRDefault="004D2D54" w:rsidP="00F728FE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Oracle Database:</w:t>
      </w:r>
    </w:p>
    <w:p w14:paraId="2E3BCF07" w14:textId="77777777" w:rsidR="004D2D54" w:rsidRPr="00B065FA" w:rsidRDefault="004D2D54" w:rsidP="00F728FE">
      <w:pPr>
        <w:spacing w:line="276" w:lineRule="auto"/>
        <w:ind w:left="1080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A powerful relational database known for handling large-scale enterprise systems. It offers advanced security and performance features.</w:t>
      </w:r>
    </w:p>
    <w:p w14:paraId="478208F9" w14:textId="77777777" w:rsidR="004D2D54" w:rsidRPr="00B065FA" w:rsidRDefault="004D2D54" w:rsidP="00F728FE">
      <w:pPr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b/>
          <w:bCs/>
          <w:lang w:val="en-IN"/>
        </w:rPr>
        <w:t>MongoDB:</w:t>
      </w:r>
    </w:p>
    <w:p w14:paraId="407824CE" w14:textId="4A1E33F5" w:rsidR="004D2D54" w:rsidRPr="00B065FA" w:rsidRDefault="004D2D54" w:rsidP="00F728FE">
      <w:pPr>
        <w:spacing w:line="276" w:lineRule="auto"/>
        <w:ind w:left="1080"/>
        <w:jc w:val="both"/>
        <w:rPr>
          <w:rFonts w:ascii="Times New Roman" w:hAnsi="Times New Roman" w:cs="Times New Roman"/>
          <w:lang w:val="en-IN"/>
        </w:rPr>
      </w:pPr>
      <w:r w:rsidRPr="00B065FA">
        <w:rPr>
          <w:rFonts w:ascii="Times New Roman" w:eastAsia="Times New Roman" w:hAnsi="Times New Roman" w:cs="Times New Roman"/>
          <w:lang w:val="en-IN"/>
        </w:rPr>
        <w:t>A popular NoSQL database that stores data in JSON-like documents. Used in applications requiring fast, flexible, and scalable data storage</w:t>
      </w:r>
      <w:r w:rsidR="00B065FA" w:rsidRPr="00B065FA">
        <w:rPr>
          <w:rFonts w:ascii="Times New Roman" w:eastAsia="Times New Roman" w:hAnsi="Times New Roman" w:cs="Times New Roman"/>
          <w:lang w:val="en-IN"/>
        </w:rPr>
        <w:t>.</w:t>
      </w:r>
      <w:bookmarkEnd w:id="0"/>
      <w:bookmarkEnd w:id="1"/>
      <w:bookmarkEnd w:id="2"/>
    </w:p>
    <w:sectPr w:rsidR="004D2D54" w:rsidRPr="00B065FA" w:rsidSect="00B065FA">
      <w:type w:val="continuous"/>
      <w:pgSz w:w="12240" w:h="15840"/>
      <w:pgMar w:top="720" w:right="720" w:bottom="720" w:left="72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8CED4" w14:textId="77777777" w:rsidR="0092607C" w:rsidRDefault="0092607C">
      <w:pPr>
        <w:spacing w:line="240" w:lineRule="auto"/>
      </w:pPr>
      <w:r>
        <w:separator/>
      </w:r>
    </w:p>
  </w:endnote>
  <w:endnote w:type="continuationSeparator" w:id="0">
    <w:p w14:paraId="75000894" w14:textId="77777777" w:rsidR="0092607C" w:rsidRDefault="0092607C">
      <w:pPr>
        <w:spacing w:line="240" w:lineRule="auto"/>
      </w:pPr>
      <w:r>
        <w:continuationSeparator/>
      </w:r>
    </w:p>
  </w:endnote>
  <w:endnote w:type="continuationNotice" w:id="1">
    <w:p w14:paraId="07E0DC16" w14:textId="77777777" w:rsidR="0092607C" w:rsidRDefault="0092607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CC62D" w14:textId="77777777" w:rsidR="0092607C" w:rsidRDefault="0092607C">
      <w:pPr>
        <w:spacing w:line="240" w:lineRule="auto"/>
      </w:pPr>
      <w:r>
        <w:separator/>
      </w:r>
    </w:p>
  </w:footnote>
  <w:footnote w:type="continuationSeparator" w:id="0">
    <w:p w14:paraId="76CFB33B" w14:textId="77777777" w:rsidR="0092607C" w:rsidRDefault="0092607C">
      <w:pPr>
        <w:spacing w:line="240" w:lineRule="auto"/>
      </w:pPr>
      <w:r>
        <w:continuationSeparator/>
      </w:r>
    </w:p>
  </w:footnote>
  <w:footnote w:type="continuationNotice" w:id="1">
    <w:p w14:paraId="5E38B960" w14:textId="77777777" w:rsidR="0092607C" w:rsidRDefault="0092607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685836231"/>
      <w:docPartObj>
        <w:docPartGallery w:val="Page Numbers (Top of Page)"/>
        <w:docPartUnique/>
      </w:docPartObj>
    </w:sdtPr>
    <w:sdtEndPr>
      <w:rPr>
        <w:b/>
        <w:bCs/>
        <w:noProof/>
        <w:color w:val="3B3838" w:themeColor="background2" w:themeShade="40"/>
        <w:spacing w:val="0"/>
      </w:rPr>
    </w:sdtEndPr>
    <w:sdtContent>
      <w:p w14:paraId="151883DB" w14:textId="29102606" w:rsidR="00F728FE" w:rsidRDefault="00F728F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D3A81AE" w14:textId="77777777" w:rsidR="00F728FE" w:rsidRDefault="00F728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C7D51"/>
    <w:multiLevelType w:val="hybridMultilevel"/>
    <w:tmpl w:val="AD9EF4D2"/>
    <w:lvl w:ilvl="0" w:tplc="4009000F">
      <w:start w:val="1"/>
      <w:numFmt w:val="decimal"/>
      <w:lvlText w:val="%1."/>
      <w:lvlJc w:val="left"/>
      <w:pPr>
        <w:ind w:left="755" w:hanging="360"/>
      </w:pPr>
    </w:lvl>
    <w:lvl w:ilvl="1" w:tplc="40090019" w:tentative="1">
      <w:start w:val="1"/>
      <w:numFmt w:val="lowerLetter"/>
      <w:lvlText w:val="%2."/>
      <w:lvlJc w:val="left"/>
      <w:pPr>
        <w:ind w:left="1475" w:hanging="360"/>
      </w:pPr>
    </w:lvl>
    <w:lvl w:ilvl="2" w:tplc="4009001B" w:tentative="1">
      <w:start w:val="1"/>
      <w:numFmt w:val="lowerRoman"/>
      <w:lvlText w:val="%3."/>
      <w:lvlJc w:val="right"/>
      <w:pPr>
        <w:ind w:left="2195" w:hanging="180"/>
      </w:pPr>
    </w:lvl>
    <w:lvl w:ilvl="3" w:tplc="4009000F" w:tentative="1">
      <w:start w:val="1"/>
      <w:numFmt w:val="decimal"/>
      <w:lvlText w:val="%4."/>
      <w:lvlJc w:val="left"/>
      <w:pPr>
        <w:ind w:left="2915" w:hanging="360"/>
      </w:pPr>
    </w:lvl>
    <w:lvl w:ilvl="4" w:tplc="40090019" w:tentative="1">
      <w:start w:val="1"/>
      <w:numFmt w:val="lowerLetter"/>
      <w:lvlText w:val="%5."/>
      <w:lvlJc w:val="left"/>
      <w:pPr>
        <w:ind w:left="3635" w:hanging="360"/>
      </w:pPr>
    </w:lvl>
    <w:lvl w:ilvl="5" w:tplc="4009001B" w:tentative="1">
      <w:start w:val="1"/>
      <w:numFmt w:val="lowerRoman"/>
      <w:lvlText w:val="%6."/>
      <w:lvlJc w:val="right"/>
      <w:pPr>
        <w:ind w:left="4355" w:hanging="180"/>
      </w:pPr>
    </w:lvl>
    <w:lvl w:ilvl="6" w:tplc="4009000F" w:tentative="1">
      <w:start w:val="1"/>
      <w:numFmt w:val="decimal"/>
      <w:lvlText w:val="%7."/>
      <w:lvlJc w:val="left"/>
      <w:pPr>
        <w:ind w:left="5075" w:hanging="360"/>
      </w:pPr>
    </w:lvl>
    <w:lvl w:ilvl="7" w:tplc="40090019" w:tentative="1">
      <w:start w:val="1"/>
      <w:numFmt w:val="lowerLetter"/>
      <w:lvlText w:val="%8."/>
      <w:lvlJc w:val="left"/>
      <w:pPr>
        <w:ind w:left="5795" w:hanging="360"/>
      </w:pPr>
    </w:lvl>
    <w:lvl w:ilvl="8" w:tplc="40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0" w15:restartNumberingAfterBreak="0">
    <w:nsid w:val="01E311D2"/>
    <w:multiLevelType w:val="multilevel"/>
    <w:tmpl w:val="92CE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BE24BC"/>
    <w:multiLevelType w:val="multilevel"/>
    <w:tmpl w:val="D32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16620"/>
    <w:multiLevelType w:val="hybridMultilevel"/>
    <w:tmpl w:val="4B741F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BE57ECB"/>
    <w:multiLevelType w:val="multilevel"/>
    <w:tmpl w:val="EF14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CC525E6"/>
    <w:multiLevelType w:val="multilevel"/>
    <w:tmpl w:val="385E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0AB25D1"/>
    <w:multiLevelType w:val="multilevel"/>
    <w:tmpl w:val="1E14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11459E1"/>
    <w:multiLevelType w:val="multilevel"/>
    <w:tmpl w:val="AD7A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1201CB"/>
    <w:multiLevelType w:val="multilevel"/>
    <w:tmpl w:val="D2AA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3E10A9"/>
    <w:multiLevelType w:val="multilevel"/>
    <w:tmpl w:val="6DE2E2D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69B6BD9"/>
    <w:multiLevelType w:val="multilevel"/>
    <w:tmpl w:val="55F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AC44A8B"/>
    <w:multiLevelType w:val="hybridMultilevel"/>
    <w:tmpl w:val="16F043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BC97464"/>
    <w:multiLevelType w:val="multilevel"/>
    <w:tmpl w:val="E0A0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110927"/>
    <w:multiLevelType w:val="multilevel"/>
    <w:tmpl w:val="C1A0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1B6484"/>
    <w:multiLevelType w:val="multilevel"/>
    <w:tmpl w:val="B0E0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267F22"/>
    <w:multiLevelType w:val="multilevel"/>
    <w:tmpl w:val="1B7A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B352D"/>
    <w:multiLevelType w:val="multilevel"/>
    <w:tmpl w:val="8F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BF56E2"/>
    <w:multiLevelType w:val="multilevel"/>
    <w:tmpl w:val="A45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C21C27"/>
    <w:multiLevelType w:val="multilevel"/>
    <w:tmpl w:val="7D5E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AB1481"/>
    <w:multiLevelType w:val="multilevel"/>
    <w:tmpl w:val="74B0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F3316F"/>
    <w:multiLevelType w:val="multilevel"/>
    <w:tmpl w:val="4726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AF26AE8"/>
    <w:multiLevelType w:val="hybridMultilevel"/>
    <w:tmpl w:val="27E4A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1228B3"/>
    <w:multiLevelType w:val="multilevel"/>
    <w:tmpl w:val="204A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2848BE"/>
    <w:multiLevelType w:val="multilevel"/>
    <w:tmpl w:val="D7FC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7A75B0"/>
    <w:multiLevelType w:val="multilevel"/>
    <w:tmpl w:val="610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AB4141"/>
    <w:multiLevelType w:val="multilevel"/>
    <w:tmpl w:val="1F82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3D2CDE"/>
    <w:multiLevelType w:val="multilevel"/>
    <w:tmpl w:val="E304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871B80"/>
    <w:multiLevelType w:val="multilevel"/>
    <w:tmpl w:val="773E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DE43F2"/>
    <w:multiLevelType w:val="multilevel"/>
    <w:tmpl w:val="A9EC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53775DF"/>
    <w:multiLevelType w:val="multilevel"/>
    <w:tmpl w:val="8860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8C71805"/>
    <w:multiLevelType w:val="multilevel"/>
    <w:tmpl w:val="504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9D347A2"/>
    <w:multiLevelType w:val="multilevel"/>
    <w:tmpl w:val="BD82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1C1D3F"/>
    <w:multiLevelType w:val="multilevel"/>
    <w:tmpl w:val="3F7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E9422B0"/>
    <w:multiLevelType w:val="multilevel"/>
    <w:tmpl w:val="EDC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209498B"/>
    <w:multiLevelType w:val="multilevel"/>
    <w:tmpl w:val="481A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0D4C17"/>
    <w:multiLevelType w:val="hybridMultilevel"/>
    <w:tmpl w:val="B2C4A8DA"/>
    <w:lvl w:ilvl="0" w:tplc="4009000F">
      <w:start w:val="1"/>
      <w:numFmt w:val="decimal"/>
      <w:lvlText w:val="%1."/>
      <w:lvlJc w:val="left"/>
      <w:pPr>
        <w:ind w:left="755" w:hanging="360"/>
      </w:pPr>
    </w:lvl>
    <w:lvl w:ilvl="1" w:tplc="40090019" w:tentative="1">
      <w:start w:val="1"/>
      <w:numFmt w:val="lowerLetter"/>
      <w:lvlText w:val="%2."/>
      <w:lvlJc w:val="left"/>
      <w:pPr>
        <w:ind w:left="1475" w:hanging="360"/>
      </w:pPr>
    </w:lvl>
    <w:lvl w:ilvl="2" w:tplc="4009001B" w:tentative="1">
      <w:start w:val="1"/>
      <w:numFmt w:val="lowerRoman"/>
      <w:lvlText w:val="%3."/>
      <w:lvlJc w:val="right"/>
      <w:pPr>
        <w:ind w:left="2195" w:hanging="180"/>
      </w:pPr>
    </w:lvl>
    <w:lvl w:ilvl="3" w:tplc="4009000F" w:tentative="1">
      <w:start w:val="1"/>
      <w:numFmt w:val="decimal"/>
      <w:lvlText w:val="%4."/>
      <w:lvlJc w:val="left"/>
      <w:pPr>
        <w:ind w:left="2915" w:hanging="360"/>
      </w:pPr>
    </w:lvl>
    <w:lvl w:ilvl="4" w:tplc="40090019" w:tentative="1">
      <w:start w:val="1"/>
      <w:numFmt w:val="lowerLetter"/>
      <w:lvlText w:val="%5."/>
      <w:lvlJc w:val="left"/>
      <w:pPr>
        <w:ind w:left="3635" w:hanging="360"/>
      </w:pPr>
    </w:lvl>
    <w:lvl w:ilvl="5" w:tplc="4009001B" w:tentative="1">
      <w:start w:val="1"/>
      <w:numFmt w:val="lowerRoman"/>
      <w:lvlText w:val="%6."/>
      <w:lvlJc w:val="right"/>
      <w:pPr>
        <w:ind w:left="4355" w:hanging="180"/>
      </w:pPr>
    </w:lvl>
    <w:lvl w:ilvl="6" w:tplc="4009000F" w:tentative="1">
      <w:start w:val="1"/>
      <w:numFmt w:val="decimal"/>
      <w:lvlText w:val="%7."/>
      <w:lvlJc w:val="left"/>
      <w:pPr>
        <w:ind w:left="5075" w:hanging="360"/>
      </w:pPr>
    </w:lvl>
    <w:lvl w:ilvl="7" w:tplc="40090019" w:tentative="1">
      <w:start w:val="1"/>
      <w:numFmt w:val="lowerLetter"/>
      <w:lvlText w:val="%8."/>
      <w:lvlJc w:val="left"/>
      <w:pPr>
        <w:ind w:left="5795" w:hanging="360"/>
      </w:pPr>
    </w:lvl>
    <w:lvl w:ilvl="8" w:tplc="40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9" w15:restartNumberingAfterBreak="0">
    <w:nsid w:val="63255BAC"/>
    <w:multiLevelType w:val="multilevel"/>
    <w:tmpl w:val="1EC4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51C294A"/>
    <w:multiLevelType w:val="multilevel"/>
    <w:tmpl w:val="622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D81D03"/>
    <w:multiLevelType w:val="multilevel"/>
    <w:tmpl w:val="8532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9F62EFF"/>
    <w:multiLevelType w:val="multilevel"/>
    <w:tmpl w:val="658A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56" w15:restartNumberingAfterBreak="0">
    <w:nsid w:val="7AF13566"/>
    <w:multiLevelType w:val="multilevel"/>
    <w:tmpl w:val="7462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621526"/>
    <w:multiLevelType w:val="multilevel"/>
    <w:tmpl w:val="251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2710243">
    <w:abstractNumId w:val="55"/>
  </w:num>
  <w:num w:numId="2" w16cid:durableId="1770807830">
    <w:abstractNumId w:val="55"/>
    <w:lvlOverride w:ilvl="0">
      <w:startOverride w:val="1"/>
    </w:lvlOverride>
  </w:num>
  <w:num w:numId="3" w16cid:durableId="128667259">
    <w:abstractNumId w:val="55"/>
  </w:num>
  <w:num w:numId="4" w16cid:durableId="1930194816">
    <w:abstractNumId w:val="55"/>
    <w:lvlOverride w:ilvl="0">
      <w:startOverride w:val="1"/>
    </w:lvlOverride>
  </w:num>
  <w:num w:numId="5" w16cid:durableId="201720402">
    <w:abstractNumId w:val="8"/>
  </w:num>
  <w:num w:numId="6" w16cid:durableId="806312918">
    <w:abstractNumId w:val="55"/>
    <w:lvlOverride w:ilvl="0">
      <w:startOverride w:val="1"/>
    </w:lvlOverride>
  </w:num>
  <w:num w:numId="7" w16cid:durableId="78184839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65814354">
    <w:abstractNumId w:val="13"/>
  </w:num>
  <w:num w:numId="9" w16cid:durableId="51041334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1404520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8129704">
    <w:abstractNumId w:val="7"/>
  </w:num>
  <w:num w:numId="12" w16cid:durableId="415634167">
    <w:abstractNumId w:val="6"/>
  </w:num>
  <w:num w:numId="13" w16cid:durableId="665792594">
    <w:abstractNumId w:val="5"/>
  </w:num>
  <w:num w:numId="14" w16cid:durableId="1121654307">
    <w:abstractNumId w:val="4"/>
  </w:num>
  <w:num w:numId="15" w16cid:durableId="1663968324">
    <w:abstractNumId w:val="3"/>
  </w:num>
  <w:num w:numId="16" w16cid:durableId="21133974">
    <w:abstractNumId w:val="2"/>
  </w:num>
  <w:num w:numId="17" w16cid:durableId="2057123333">
    <w:abstractNumId w:val="1"/>
  </w:num>
  <w:num w:numId="18" w16cid:durableId="1315060830">
    <w:abstractNumId w:val="0"/>
  </w:num>
  <w:num w:numId="19" w16cid:durableId="406000245">
    <w:abstractNumId w:val="57"/>
  </w:num>
  <w:num w:numId="20" w16cid:durableId="771319448">
    <w:abstractNumId w:val="11"/>
  </w:num>
  <w:num w:numId="21" w16cid:durableId="362873721">
    <w:abstractNumId w:val="53"/>
  </w:num>
  <w:num w:numId="22" w16cid:durableId="1622570778">
    <w:abstractNumId w:val="51"/>
  </w:num>
  <w:num w:numId="23" w16cid:durableId="606618668">
    <w:abstractNumId w:val="44"/>
  </w:num>
  <w:num w:numId="24" w16cid:durableId="1859276530">
    <w:abstractNumId w:val="27"/>
  </w:num>
  <w:num w:numId="25" w16cid:durableId="91312992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1187092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6755527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264025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2332987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3553880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324986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6003361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473767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32409128">
    <w:abstractNumId w:val="35"/>
  </w:num>
  <w:num w:numId="35" w16cid:durableId="134028924">
    <w:abstractNumId w:val="56"/>
  </w:num>
  <w:num w:numId="36" w16cid:durableId="346102407">
    <w:abstractNumId w:val="25"/>
  </w:num>
  <w:num w:numId="37" w16cid:durableId="234894786">
    <w:abstractNumId w:val="47"/>
  </w:num>
  <w:num w:numId="38" w16cid:durableId="28529821">
    <w:abstractNumId w:val="18"/>
  </w:num>
  <w:num w:numId="39" w16cid:durableId="2010448639">
    <w:abstractNumId w:val="50"/>
  </w:num>
  <w:num w:numId="40" w16cid:durableId="1190294457">
    <w:abstractNumId w:val="23"/>
  </w:num>
  <w:num w:numId="41" w16cid:durableId="1620869103">
    <w:abstractNumId w:val="36"/>
  </w:num>
  <w:num w:numId="42" w16cid:durableId="53697662">
    <w:abstractNumId w:val="31"/>
  </w:num>
  <w:num w:numId="43" w16cid:durableId="1317027275">
    <w:abstractNumId w:val="19"/>
  </w:num>
  <w:num w:numId="44" w16cid:durableId="268321567">
    <w:abstractNumId w:val="46"/>
  </w:num>
  <w:num w:numId="45" w16cid:durableId="1268076127">
    <w:abstractNumId w:val="45"/>
  </w:num>
  <w:num w:numId="46" w16cid:durableId="2122801137">
    <w:abstractNumId w:val="34"/>
  </w:num>
  <w:num w:numId="47" w16cid:durableId="458257918">
    <w:abstractNumId w:val="54"/>
  </w:num>
  <w:num w:numId="48" w16cid:durableId="1884515664">
    <w:abstractNumId w:val="52"/>
  </w:num>
  <w:num w:numId="49" w16cid:durableId="464083940">
    <w:abstractNumId w:val="38"/>
  </w:num>
  <w:num w:numId="50" w16cid:durableId="776948722">
    <w:abstractNumId w:val="10"/>
  </w:num>
  <w:num w:numId="51" w16cid:durableId="1107583206">
    <w:abstractNumId w:val="28"/>
  </w:num>
  <w:num w:numId="52" w16cid:durableId="2068843326">
    <w:abstractNumId w:val="17"/>
  </w:num>
  <w:num w:numId="53" w16cid:durableId="1160122224">
    <w:abstractNumId w:val="15"/>
  </w:num>
  <w:num w:numId="54" w16cid:durableId="1230925101">
    <w:abstractNumId w:val="49"/>
  </w:num>
  <w:num w:numId="55" w16cid:durableId="1578131724">
    <w:abstractNumId w:val="24"/>
  </w:num>
  <w:num w:numId="56" w16cid:durableId="637297858">
    <w:abstractNumId w:val="39"/>
  </w:num>
  <w:num w:numId="57" w16cid:durableId="2056611332">
    <w:abstractNumId w:val="26"/>
  </w:num>
  <w:num w:numId="58" w16cid:durableId="232743063">
    <w:abstractNumId w:val="12"/>
  </w:num>
  <w:num w:numId="59" w16cid:durableId="2130007377">
    <w:abstractNumId w:val="43"/>
  </w:num>
  <w:num w:numId="60" w16cid:durableId="1805853384">
    <w:abstractNumId w:val="40"/>
  </w:num>
  <w:num w:numId="61" w16cid:durableId="1690907931">
    <w:abstractNumId w:val="16"/>
  </w:num>
  <w:num w:numId="62" w16cid:durableId="2038235315">
    <w:abstractNumId w:val="21"/>
  </w:num>
  <w:num w:numId="63" w16cid:durableId="1368943545">
    <w:abstractNumId w:val="58"/>
  </w:num>
  <w:num w:numId="64" w16cid:durableId="1589345493">
    <w:abstractNumId w:val="41"/>
  </w:num>
  <w:num w:numId="65" w16cid:durableId="1023631251">
    <w:abstractNumId w:val="32"/>
  </w:num>
  <w:num w:numId="66" w16cid:durableId="2125073823">
    <w:abstractNumId w:val="37"/>
  </w:num>
  <w:num w:numId="67" w16cid:durableId="28075363">
    <w:abstractNumId w:val="30"/>
  </w:num>
  <w:num w:numId="68" w16cid:durableId="986939074">
    <w:abstractNumId w:val="29"/>
  </w:num>
  <w:num w:numId="69" w16cid:durableId="916743205">
    <w:abstractNumId w:val="42"/>
  </w:num>
  <w:num w:numId="70" w16cid:durableId="1707216007">
    <w:abstractNumId w:val="20"/>
  </w:num>
  <w:num w:numId="71" w16cid:durableId="331570212">
    <w:abstractNumId w:val="22"/>
  </w:num>
  <w:num w:numId="72" w16cid:durableId="632296678">
    <w:abstractNumId w:val="9"/>
  </w:num>
  <w:num w:numId="73" w16cid:durableId="1387995786">
    <w:abstractNumId w:val="33"/>
  </w:num>
  <w:num w:numId="74" w16cid:durableId="1431971445">
    <w:abstractNumId w:val="14"/>
  </w:num>
  <w:num w:numId="75" w16cid:durableId="182264909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54"/>
    <w:rsid w:val="00016748"/>
    <w:rsid w:val="0006567E"/>
    <w:rsid w:val="000760DB"/>
    <w:rsid w:val="00080CE7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44F02"/>
    <w:rsid w:val="00490CC6"/>
    <w:rsid w:val="004D2D54"/>
    <w:rsid w:val="004F05F9"/>
    <w:rsid w:val="005509B2"/>
    <w:rsid w:val="005556DB"/>
    <w:rsid w:val="00565AC6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E38CB"/>
    <w:rsid w:val="008F78D7"/>
    <w:rsid w:val="009200C1"/>
    <w:rsid w:val="0092607C"/>
    <w:rsid w:val="00980085"/>
    <w:rsid w:val="00997127"/>
    <w:rsid w:val="009C3B20"/>
    <w:rsid w:val="009D216F"/>
    <w:rsid w:val="009D3248"/>
    <w:rsid w:val="00A65E8A"/>
    <w:rsid w:val="00A87896"/>
    <w:rsid w:val="00AC1EE7"/>
    <w:rsid w:val="00B065FA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28FE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6D301E"/>
  <w15:chartTrackingRefBased/>
  <w15:docId w15:val="{B7ADEAC4-E3FB-4C73-A696-03919833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3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3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 w:val="22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ha\AppData\Local\Microsoft\Office\16.0\DTS\en-IN%7bB84C5BEE-C4C7-42D9-A1CC-D5E7A29BCEEA%7d\%7b5288FF45-E6F5-4F70-A40E-5D3DB5A71934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{5288FF45-E6F5-4F70-A40E-5D3DB5A71934}tf45325165_win32</Template>
  <TotalTime>1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2</cp:revision>
  <dcterms:created xsi:type="dcterms:W3CDTF">2025-08-14T04:39:00Z</dcterms:created>
  <dcterms:modified xsi:type="dcterms:W3CDTF">2025-08-14T04:39:00Z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